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6D" w:rsidRDefault="00546B6D" w:rsidP="000A2D0A">
      <w:pPr>
        <w:pStyle w:val="Heading1"/>
      </w:pPr>
      <w:r>
        <w:t>Project 1</w:t>
      </w:r>
    </w:p>
    <w:p w:rsidR="00546B6D" w:rsidRDefault="00546B6D"/>
    <w:p w:rsidR="00E60DBB" w:rsidRPr="000A2D0A" w:rsidRDefault="00304FF0">
      <w:pPr>
        <w:rPr>
          <w:i/>
        </w:rPr>
      </w:pPr>
      <w:r w:rsidRPr="000A2D0A">
        <w:rPr>
          <w:i/>
        </w:rPr>
        <w:t>COSC 603 Software Testing</w:t>
      </w:r>
    </w:p>
    <w:p w:rsidR="00546B6D" w:rsidRPr="000A2D0A" w:rsidRDefault="00546B6D">
      <w:pPr>
        <w:rPr>
          <w:i/>
        </w:rPr>
      </w:pPr>
      <w:r w:rsidRPr="000A2D0A">
        <w:rPr>
          <w:i/>
        </w:rPr>
        <w:t xml:space="preserve">Sigrid </w:t>
      </w:r>
      <w:proofErr w:type="spellStart"/>
      <w:r w:rsidRPr="000A2D0A">
        <w:rPr>
          <w:i/>
        </w:rPr>
        <w:t>Berkebile-Stoiser</w:t>
      </w:r>
      <w:proofErr w:type="spellEnd"/>
    </w:p>
    <w:p w:rsidR="00546B6D" w:rsidRDefault="000A2D0A" w:rsidP="000A2D0A">
      <w:r w:rsidRPr="000A2D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7E309" wp14:editId="1A4DA790">
                <wp:simplePos x="0" y="0"/>
                <wp:positionH relativeFrom="margin">
                  <wp:posOffset>-58420</wp:posOffset>
                </wp:positionH>
                <wp:positionV relativeFrom="paragraph">
                  <wp:posOffset>206375</wp:posOffset>
                </wp:positionV>
                <wp:extent cx="6029960" cy="17145"/>
                <wp:effectExtent l="0" t="0" r="27940" b="20955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96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3244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6pt,16.25pt" to="470.2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" strokecolor="#5b9bd5 [3204]" strokeweight=".5pt">
                <v:stroke joinstyle="miter"/>
                <w10:wrap type="topAndBottom" anchorx="margin"/>
              </v:line>
            </w:pict>
          </mc:Fallback>
        </mc:AlternateContent>
      </w:r>
      <w:r w:rsidR="00FB5E1B">
        <w:rPr>
          <w:i/>
        </w:rPr>
        <w:t>2/24</w:t>
      </w:r>
      <w:bookmarkStart w:id="0" w:name="_GoBack"/>
      <w:bookmarkEnd w:id="0"/>
      <w:r w:rsidR="00546B6D" w:rsidRPr="000A2D0A">
        <w:rPr>
          <w:i/>
        </w:rPr>
        <w:t>/2016</w:t>
      </w:r>
    </w:p>
    <w:p w:rsidR="00546B6D" w:rsidRDefault="00546B6D"/>
    <w:p w:rsidR="00546B6D" w:rsidRDefault="00546B6D" w:rsidP="000A2D0A">
      <w:pPr>
        <w:pStyle w:val="Heading2"/>
      </w:pPr>
      <w:r>
        <w:t>Task 1</w:t>
      </w:r>
    </w:p>
    <w:p w:rsidR="000A2D0A" w:rsidRDefault="000A2D0A"/>
    <w:p w:rsidR="000A2D0A" w:rsidRDefault="000A2D0A" w:rsidP="00D74851">
      <w:pPr>
        <w:jc w:val="both"/>
      </w:pPr>
      <w:r w:rsidRPr="000A2D0A">
        <w:rPr>
          <w:rStyle w:val="Heading4Char"/>
        </w:rPr>
        <w:t>Setting up Eclipse:</w:t>
      </w:r>
      <w:r w:rsidRPr="000A2D0A">
        <w:t xml:space="preserve"> I have used Eclipse for almost all my Java programming so far, so I did not experience</w:t>
      </w:r>
      <w:r>
        <w:t xml:space="preserve"> any difficulties with writing a “Hello World” program and running it</w:t>
      </w:r>
      <w:r w:rsidR="00016C61">
        <w:t xml:space="preserve"> in Eclipse</w:t>
      </w:r>
      <w:r>
        <w:t xml:space="preserve">.  </w:t>
      </w:r>
    </w:p>
    <w:p w:rsidR="000A2D0A" w:rsidRDefault="000A2D0A" w:rsidP="00D74851">
      <w:pPr>
        <w:jc w:val="both"/>
      </w:pPr>
    </w:p>
    <w:p w:rsidR="000A2D0A" w:rsidRDefault="000A2D0A" w:rsidP="00D74851">
      <w:pPr>
        <w:jc w:val="both"/>
      </w:pPr>
      <w:r w:rsidRPr="000A2D0A">
        <w:rPr>
          <w:rStyle w:val="Heading4Char"/>
        </w:rPr>
        <w:t>Setting up for Javadocs:</w:t>
      </w:r>
      <w:r>
        <w:t xml:space="preserve"> I could install the </w:t>
      </w:r>
      <w:proofErr w:type="spellStart"/>
      <w:r>
        <w:t>JAutodoc</w:t>
      </w:r>
      <w:proofErr w:type="spellEnd"/>
      <w:r>
        <w:t xml:space="preserve"> plugin without problems. Also, I was able to create the documentation for the “Hello World” program without</w:t>
      </w:r>
      <w:r w:rsidR="00016C61">
        <w:t xml:space="preserve"> issues</w:t>
      </w:r>
      <w:r>
        <w:t>.</w:t>
      </w:r>
    </w:p>
    <w:p w:rsidR="0049767A" w:rsidRDefault="0049767A" w:rsidP="00D74851">
      <w:pPr>
        <w:jc w:val="both"/>
      </w:pPr>
    </w:p>
    <w:p w:rsidR="00546B6D" w:rsidRDefault="00016C61" w:rsidP="00D74851">
      <w:pPr>
        <w:jc w:val="both"/>
      </w:pPr>
      <w:r w:rsidRPr="00016C61">
        <w:rPr>
          <w:rStyle w:val="Heading4Char"/>
        </w:rPr>
        <w:t>What I learned from this task:</w:t>
      </w:r>
      <w:r>
        <w:t xml:space="preserve"> Whereas Eclipse is not new to me, I have not often used Javadoc comments in my own programs, although I have often seen them used in Java code. Therefore, the online overview documents were a good start for me to get acqu</w:t>
      </w:r>
      <w:r w:rsidR="008F7BDA">
        <w:t xml:space="preserve">ainted with the </w:t>
      </w:r>
      <w:proofErr w:type="spellStart"/>
      <w:r w:rsidR="008F7BDA">
        <w:t>Javadocs</w:t>
      </w:r>
      <w:proofErr w:type="spellEnd"/>
      <w:r w:rsidR="008F7BDA">
        <w:t xml:space="preserve"> tags </w:t>
      </w:r>
      <w:r>
        <w:t xml:space="preserve">and </w:t>
      </w:r>
      <w:r w:rsidR="008F7BDA">
        <w:t xml:space="preserve">become more familiar with </w:t>
      </w:r>
      <w:r>
        <w:t xml:space="preserve">how the comments should be formatted. I also did not know how to create the </w:t>
      </w:r>
      <w:proofErr w:type="spellStart"/>
      <w:r>
        <w:t>Javadocs</w:t>
      </w:r>
      <w:proofErr w:type="spellEnd"/>
      <w:r>
        <w:t xml:space="preserve"> HTML pages with the </w:t>
      </w:r>
      <w:proofErr w:type="spellStart"/>
      <w:r>
        <w:t>JAutodoc</w:t>
      </w:r>
      <w:proofErr w:type="spellEnd"/>
      <w:r>
        <w:t xml:space="preserve"> plugin </w:t>
      </w:r>
      <w:r w:rsidR="008F7BDA">
        <w:t xml:space="preserve">before, </w:t>
      </w:r>
      <w:r>
        <w:t>but it was fairly easy</w:t>
      </w:r>
      <w:r w:rsidR="008F7BDA">
        <w:t xml:space="preserve"> when following the online instructions</w:t>
      </w:r>
      <w:r>
        <w:t xml:space="preserve">. </w:t>
      </w:r>
      <w:r w:rsidR="000A5577">
        <w:t xml:space="preserve">The only problem I had was that I had to select the </w:t>
      </w:r>
      <w:proofErr w:type="spellStart"/>
      <w:r w:rsidR="000A5577">
        <w:t>src</w:t>
      </w:r>
      <w:proofErr w:type="spellEnd"/>
      <w:r w:rsidR="000A5577">
        <w:t xml:space="preserve"> package in the package explorer in order to get a correct index.html page. If I did not do that, the index page showed just the </w:t>
      </w:r>
      <w:proofErr w:type="spellStart"/>
      <w:r w:rsidR="000A5577">
        <w:t>javadocs</w:t>
      </w:r>
      <w:proofErr w:type="spellEnd"/>
      <w:r w:rsidR="000A5577">
        <w:t xml:space="preserve"> page of the java source file that was selected in the editor pane.</w:t>
      </w:r>
    </w:p>
    <w:p w:rsidR="00546B6D" w:rsidRDefault="00546B6D"/>
    <w:sectPr w:rsidR="0054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F0"/>
    <w:rsid w:val="00016C61"/>
    <w:rsid w:val="000A2D0A"/>
    <w:rsid w:val="000A5577"/>
    <w:rsid w:val="001F66D1"/>
    <w:rsid w:val="00304FF0"/>
    <w:rsid w:val="0049767A"/>
    <w:rsid w:val="00546B6D"/>
    <w:rsid w:val="008F7BDA"/>
    <w:rsid w:val="00D74851"/>
    <w:rsid w:val="00E60DBB"/>
    <w:rsid w:val="00FB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B97EF-4C31-447B-AB27-727845FC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C61"/>
  </w:style>
  <w:style w:type="paragraph" w:styleId="Heading1">
    <w:name w:val="heading 1"/>
    <w:basedOn w:val="Normal"/>
    <w:next w:val="Normal"/>
    <w:link w:val="Heading1Char"/>
    <w:uiPriority w:val="9"/>
    <w:qFormat/>
    <w:rsid w:val="00016C6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C6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C6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6C6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6C6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6C6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16C6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16C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16C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C6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16C6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16C6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16C6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16C6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16C6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016C6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016C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016C6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6C6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C6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C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16C61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016C61"/>
    <w:rPr>
      <w:i/>
      <w:iCs/>
      <w:color w:val="1F4D78" w:themeColor="accent1" w:themeShade="7F"/>
    </w:rPr>
  </w:style>
  <w:style w:type="character" w:styleId="Emphasis">
    <w:name w:val="Emphasis"/>
    <w:uiPriority w:val="20"/>
    <w:qFormat/>
    <w:rsid w:val="00016C61"/>
    <w:rPr>
      <w:caps/>
      <w:color w:val="1F4D78" w:themeColor="accent1" w:themeShade="7F"/>
      <w:spacing w:val="5"/>
    </w:rPr>
  </w:style>
  <w:style w:type="character" w:styleId="IntenseEmphasis">
    <w:name w:val="Intense Emphasis"/>
    <w:uiPriority w:val="21"/>
    <w:qFormat/>
    <w:rsid w:val="00016C61"/>
    <w:rPr>
      <w:b/>
      <w:bCs/>
      <w:caps/>
      <w:color w:val="1F4D78" w:themeColor="accent1" w:themeShade="7F"/>
      <w:spacing w:val="10"/>
    </w:rPr>
  </w:style>
  <w:style w:type="character" w:styleId="Strong">
    <w:name w:val="Strong"/>
    <w:uiPriority w:val="22"/>
    <w:qFormat/>
    <w:rsid w:val="00016C6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16C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6C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C6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C61"/>
    <w:rPr>
      <w:color w:val="5B9BD5" w:themeColor="accent1"/>
      <w:sz w:val="24"/>
      <w:szCs w:val="24"/>
    </w:rPr>
  </w:style>
  <w:style w:type="character" w:styleId="SubtleReference">
    <w:name w:val="Subtle Reference"/>
    <w:uiPriority w:val="31"/>
    <w:qFormat/>
    <w:rsid w:val="00016C6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16C6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16C6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16C61"/>
    <w:rPr>
      <w:b/>
      <w:bCs/>
      <w:color w:val="2E74B5" w:themeColor="accent1" w:themeShade="BF"/>
      <w:sz w:val="16"/>
      <w:szCs w:val="16"/>
    </w:rPr>
  </w:style>
  <w:style w:type="paragraph" w:styleId="NoSpacing">
    <w:name w:val="No Spacing"/>
    <w:uiPriority w:val="1"/>
    <w:qFormat/>
    <w:rsid w:val="00016C6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6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ri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Sigrid</dc:creator>
  <cp:keywords/>
  <dc:description/>
  <cp:lastModifiedBy>Sigrid</cp:lastModifiedBy>
  <cp:revision>7</cp:revision>
  <dcterms:created xsi:type="dcterms:W3CDTF">2016-02-14T22:10:00Z</dcterms:created>
  <dcterms:modified xsi:type="dcterms:W3CDTF">2016-02-24T15:52:00Z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